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688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822C7E">
        <w:trPr>
          <w:trHeight w:val="1125"/>
        </w:trPr>
        <w:tc>
          <w:tcPr>
            <w:tcW w:w="3600" w:type="dxa"/>
            <w:vAlign w:val="bottom"/>
          </w:tcPr>
          <w:p w:rsidR="001B2ABD" w:rsidRDefault="001B2ABD" w:rsidP="00822C7E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822C7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C91FEB" w:rsidRDefault="00C20977" w:rsidP="00822C7E">
            <w:pPr>
              <w:pStyle w:val="Title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javeria Sh</w:t>
            </w:r>
            <w:bookmarkStart w:id="0" w:name="_GoBack"/>
            <w:bookmarkEnd w:id="0"/>
            <w:r>
              <w:rPr>
                <w:b/>
                <w:sz w:val="72"/>
                <w:szCs w:val="72"/>
              </w:rPr>
              <w:t>oaib</w:t>
            </w:r>
          </w:p>
        </w:tc>
      </w:tr>
      <w:tr w:rsidR="001B2ABD" w:rsidTr="00822C7E">
        <w:trPr>
          <w:trHeight w:val="7290"/>
        </w:trPr>
        <w:tc>
          <w:tcPr>
            <w:tcW w:w="3600" w:type="dxa"/>
          </w:tcPr>
          <w:p w:rsidR="001B2ABD" w:rsidRPr="00C91FEB" w:rsidRDefault="00DC245A" w:rsidP="00822C7E">
            <w:pPr>
              <w:pStyle w:val="Heading3"/>
            </w:pPr>
            <w:sdt>
              <w:sdtPr>
                <w:id w:val="-1711873194"/>
                <w:placeholder>
                  <w:docPart w:val="2B4B1468E73B4CE8AFE0BE7C06A02A9A"/>
                </w:placeholder>
                <w:temporary/>
                <w:showingPlcHdr/>
              </w:sdtPr>
              <w:sdtEndPr/>
              <w:sdtContent>
                <w:r w:rsidR="00036450" w:rsidRPr="00BC0897">
                  <w:rPr>
                    <w:rFonts w:ascii="Times New Roman" w:hAnsi="Times New Roman" w:cs="Times New Roman"/>
                    <w:sz w:val="24"/>
                    <w:u w:val="single" w:color="94B6D2" w:themeColor="accent1"/>
                  </w:rPr>
                  <w:t>Profile</w:t>
                </w:r>
              </w:sdtContent>
            </w:sdt>
            <w:r w:rsidR="00BC0897">
              <w:t>:</w:t>
            </w:r>
          </w:p>
          <w:p w:rsidR="006C0F09" w:rsidRDefault="00281A71" w:rsidP="00822C7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Currently </w:t>
            </w:r>
            <w:r w:rsidR="004358FE">
              <w:rPr>
                <w:rFonts w:ascii="Times New Roman" w:hAnsi="Times New Roman" w:cs="Times New Roman"/>
                <w:sz w:val="20"/>
                <w:szCs w:val="20"/>
              </w:rPr>
              <w:t>I’m teaching and also</w:t>
            </w:r>
            <w:r w:rsidR="006C0F09">
              <w:rPr>
                <w:rFonts w:ascii="Times New Roman" w:hAnsi="Times New Roman" w:cs="Times New Roman"/>
                <w:sz w:val="20"/>
                <w:szCs w:val="20"/>
              </w:rPr>
              <w:t xml:space="preserve"> pursuing </w:t>
            </w:r>
            <w:r w:rsidR="006C0F09" w:rsidRPr="006C0F0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Diploma</w:t>
            </w:r>
            <w:r w:rsidR="006C0F09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r w:rsidR="006C0F09" w:rsidRPr="006C0F09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ACCP PRIME</w:t>
            </w:r>
            <w:r w:rsidR="006C0F09" w:rsidRPr="006C0F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. </w:t>
            </w:r>
          </w:p>
          <w:p w:rsidR="003137BA" w:rsidRPr="006C0F09" w:rsidRDefault="003137BA" w:rsidP="00822C7E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60C83" w:rsidRPr="006C0F09" w:rsidRDefault="00B60C83" w:rsidP="00822C7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60C83">
              <w:rPr>
                <w:rFonts w:ascii="Times New Roman" w:hAnsi="Times New Roman" w:cs="Times New Roman"/>
                <w:sz w:val="20"/>
                <w:szCs w:val="20"/>
              </w:rPr>
              <w:t>To work with full dedication for attainment of an organization’s objectives under a meaning full job content given promising advancement opportunities and achieve a challenging and rewarding position where I can expose abilities to the maximum.</w:t>
            </w:r>
            <w:r w:rsidRPr="00B60C83">
              <w:rPr>
                <w:rFonts w:ascii="Times New Roman" w:hAnsi="Times New Roman" w:cs="Times New Roman"/>
                <w:sz w:val="22"/>
                <w:szCs w:val="20"/>
              </w:rPr>
              <w:t xml:space="preserve"> </w:t>
            </w:r>
          </w:p>
          <w:p w:rsidR="00DF170C" w:rsidRDefault="00DF170C" w:rsidP="00822C7E">
            <w:pPr>
              <w:jc w:val="both"/>
            </w:pPr>
          </w:p>
          <w:p w:rsidR="00374956" w:rsidRDefault="00374956" w:rsidP="00822C7E">
            <w:pPr>
              <w:jc w:val="both"/>
            </w:pPr>
          </w:p>
          <w:p w:rsidR="00374956" w:rsidRPr="00B60C83" w:rsidRDefault="00374956" w:rsidP="00822C7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B60C83">
              <w:rPr>
                <w:rFonts w:ascii="Times New Roman" w:hAnsi="Times New Roman" w:cs="Times New Roman"/>
                <w:sz w:val="20"/>
              </w:rPr>
              <w:t>Seeking position in a reputable organization where I can enhance my professional experience.</w:t>
            </w:r>
          </w:p>
          <w:p w:rsidR="006E38D9" w:rsidRPr="00E87339" w:rsidRDefault="00730620" w:rsidP="00822C7E">
            <w:pPr>
              <w:pStyle w:val="Heading3"/>
              <w:rPr>
                <w:rFonts w:ascii="Times New Roman" w:hAnsi="Times New Roman" w:cs="Times New Roman"/>
                <w:sz w:val="24"/>
                <w:u w:val="single" w:color="94B6D2" w:themeColor="accent1"/>
              </w:rPr>
            </w:pPr>
            <w:r w:rsidRPr="00BC0897">
              <w:rPr>
                <w:rFonts w:ascii="Times New Roman" w:hAnsi="Times New Roman" w:cs="Times New Roman"/>
                <w:sz w:val="24"/>
                <w:u w:val="single" w:color="94B6D2" w:themeColor="accent1"/>
              </w:rPr>
              <w:t>softwares &amp; Tools</w:t>
            </w:r>
            <w:r w:rsidR="00BC0897">
              <w:rPr>
                <w:rFonts w:ascii="Times New Roman" w:hAnsi="Times New Roman" w:cs="Times New Roman"/>
                <w:sz w:val="24"/>
                <w:u w:val="single" w:color="94B6D2" w:themeColor="accent1"/>
              </w:rPr>
              <w:t>:</w:t>
            </w:r>
          </w:p>
          <w:p w:rsidR="00C20977" w:rsidRPr="00C20977" w:rsidRDefault="00C20977" w:rsidP="00822C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0"/>
              </w:rPr>
            </w:pPr>
            <w:r w:rsidRPr="00C20977">
              <w:rPr>
                <w:rFonts w:ascii="Arial" w:hAnsi="Arial" w:cs="Arial"/>
                <w:sz w:val="22"/>
                <w:szCs w:val="20"/>
              </w:rPr>
              <w:t>MS Word</w:t>
            </w:r>
          </w:p>
          <w:p w:rsidR="00C20977" w:rsidRDefault="00C20977" w:rsidP="00822C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MS PowerPoint</w:t>
            </w:r>
          </w:p>
          <w:p w:rsidR="00C20977" w:rsidRPr="00BD0DCC" w:rsidRDefault="00C20977" w:rsidP="00822C7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MS Excel</w:t>
            </w:r>
          </w:p>
          <w:p w:rsidR="00B93FEA" w:rsidRDefault="00B93FEA" w:rsidP="00822C7E">
            <w:pPr>
              <w:pStyle w:val="Heading3"/>
            </w:pPr>
          </w:p>
          <w:p w:rsidR="00036450" w:rsidRDefault="00DC245A" w:rsidP="00822C7E">
            <w:pPr>
              <w:pStyle w:val="Heading3"/>
            </w:pPr>
            <w:sdt>
              <w:sdtPr>
                <w:id w:val="-1954003311"/>
                <w:placeholder>
                  <w:docPart w:val="B0E2764834F54E6386405A23E876D32B"/>
                </w:placeholder>
                <w:temporary/>
                <w:showingPlcHdr/>
              </w:sdtPr>
              <w:sdtEndPr>
                <w:rPr>
                  <w:u w:val="single"/>
                </w:rPr>
              </w:sdtEndPr>
              <w:sdtContent>
                <w:r w:rsidR="00CB0055" w:rsidRPr="00DD659F">
                  <w:rPr>
                    <w:rFonts w:ascii="Times New Roman" w:hAnsi="Times New Roman" w:cs="Times New Roman"/>
                    <w:sz w:val="24"/>
                    <w:u w:val="single"/>
                  </w:rPr>
                  <w:t>Contact</w:t>
                </w:r>
              </w:sdtContent>
            </w:sdt>
            <w:r w:rsidR="00DD659F">
              <w:t>;</w:t>
            </w:r>
          </w:p>
          <w:p w:rsidR="00D731DE" w:rsidRPr="00D731DE" w:rsidRDefault="00D731DE" w:rsidP="00822C7E"/>
          <w:sdt>
            <w:sdtPr>
              <w:rPr>
                <w:rFonts w:ascii="Arial" w:hAnsi="Arial" w:cs="Arial"/>
                <w:sz w:val="22"/>
                <w:szCs w:val="20"/>
              </w:rPr>
              <w:id w:val="1111563247"/>
              <w:placeholder>
                <w:docPart w:val="430330A66D9D4340A298F72FE61206CA"/>
              </w:placeholder>
              <w:temporary/>
              <w:showingPlcHdr/>
            </w:sdtPr>
            <w:sdtEndPr/>
            <w:sdtContent>
              <w:p w:rsidR="00A64D4B" w:rsidRPr="00BD0DCC" w:rsidRDefault="004D3011" w:rsidP="00822C7E">
                <w:pPr>
                  <w:rPr>
                    <w:rFonts w:ascii="Arial" w:hAnsi="Arial" w:cs="Arial"/>
                    <w:sz w:val="22"/>
                    <w:szCs w:val="20"/>
                  </w:rPr>
                </w:pPr>
                <w:r w:rsidRPr="00BD0DCC">
                  <w:rPr>
                    <w:rFonts w:ascii="Arial" w:hAnsi="Arial" w:cs="Arial"/>
                    <w:b/>
                    <w:sz w:val="22"/>
                    <w:szCs w:val="20"/>
                  </w:rPr>
                  <w:t>PHONE:</w:t>
                </w:r>
              </w:p>
            </w:sdtContent>
          </w:sdt>
          <w:p w:rsidR="004D3011" w:rsidRPr="00BD0DCC" w:rsidRDefault="00374956" w:rsidP="00822C7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0323-7032542</w:t>
            </w:r>
          </w:p>
          <w:p w:rsidR="004D3011" w:rsidRPr="00BD0DCC" w:rsidRDefault="004D3011" w:rsidP="00822C7E">
            <w:pPr>
              <w:rPr>
                <w:rFonts w:ascii="Arial" w:hAnsi="Arial" w:cs="Arial"/>
                <w:sz w:val="22"/>
                <w:szCs w:val="20"/>
              </w:rPr>
            </w:pPr>
          </w:p>
          <w:sdt>
            <w:sdtPr>
              <w:rPr>
                <w:rFonts w:ascii="Arial" w:hAnsi="Arial" w:cs="Arial"/>
                <w:sz w:val="22"/>
                <w:szCs w:val="20"/>
              </w:rPr>
              <w:id w:val="-240260293"/>
              <w:placeholder>
                <w:docPart w:val="74BD140271FD46D58181A7C1EF45A0FC"/>
              </w:placeholder>
              <w:temporary/>
              <w:showingPlcHdr/>
            </w:sdtPr>
            <w:sdtEndPr/>
            <w:sdtContent>
              <w:p w:rsidR="00CE6E0F" w:rsidRPr="00BD0DCC" w:rsidRDefault="004D3011" w:rsidP="00822C7E">
                <w:pPr>
                  <w:rPr>
                    <w:rFonts w:ascii="Arial" w:hAnsi="Arial" w:cs="Arial"/>
                    <w:sz w:val="22"/>
                    <w:szCs w:val="20"/>
                  </w:rPr>
                </w:pPr>
                <w:r w:rsidRPr="00BD0DCC">
                  <w:rPr>
                    <w:rFonts w:ascii="Arial" w:hAnsi="Arial" w:cs="Arial"/>
                    <w:b/>
                    <w:sz w:val="22"/>
                    <w:szCs w:val="20"/>
                  </w:rPr>
                  <w:t>EMAIL:</w:t>
                </w:r>
              </w:p>
            </w:sdtContent>
          </w:sdt>
          <w:p w:rsidR="00036450" w:rsidRPr="00BD0DCC" w:rsidRDefault="0063472A" w:rsidP="00822C7E">
            <w:pPr>
              <w:rPr>
                <w:rStyle w:val="Hyperlink"/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j</w:t>
            </w:r>
            <w:r w:rsidR="009777BC">
              <w:rPr>
                <w:rFonts w:ascii="Arial" w:hAnsi="Arial" w:cs="Arial"/>
                <w:sz w:val="22"/>
                <w:szCs w:val="20"/>
              </w:rPr>
              <w:t>averiashoaib01</w:t>
            </w:r>
            <w:r w:rsidR="00CE6E0F" w:rsidRPr="00BD0DCC">
              <w:rPr>
                <w:rFonts w:ascii="Arial" w:hAnsi="Arial" w:cs="Arial"/>
                <w:sz w:val="22"/>
                <w:szCs w:val="20"/>
              </w:rPr>
              <w:t>@gmail.com</w:t>
            </w:r>
          </w:p>
          <w:p w:rsidR="00730620" w:rsidRDefault="00730620" w:rsidP="00822C7E"/>
          <w:p w:rsidR="004D3011" w:rsidRPr="004D3011" w:rsidRDefault="00051FE6" w:rsidP="00822C7E">
            <w:r>
              <w:t xml:space="preserve">                                                                                                 </w:t>
            </w:r>
          </w:p>
        </w:tc>
        <w:tc>
          <w:tcPr>
            <w:tcW w:w="720" w:type="dxa"/>
          </w:tcPr>
          <w:p w:rsidR="001B2ABD" w:rsidRDefault="001B2ABD" w:rsidP="00822C7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1B2ABD" w:rsidRDefault="00DC245A" w:rsidP="00822C7E">
            <w:pPr>
              <w:pStyle w:val="Heading2"/>
            </w:pPr>
            <w:sdt>
              <w:sdtPr>
                <w:id w:val="1049110328"/>
                <w:placeholder>
                  <w:docPart w:val="961888E35AEA492694BF116A742EC03B"/>
                </w:placeholder>
                <w:temporary/>
                <w:showingPlcHdr/>
              </w:sdtPr>
              <w:sdtEndPr/>
              <w:sdtContent>
                <w:r w:rsidR="00E25A26" w:rsidRPr="00BC0897">
                  <w:rPr>
                    <w:rFonts w:ascii="Times New Roman" w:hAnsi="Times New Roman" w:cs="Times New Roman"/>
                    <w:sz w:val="28"/>
                    <w:szCs w:val="24"/>
                  </w:rPr>
                  <w:t>EDUCATION</w:t>
                </w:r>
              </w:sdtContent>
            </w:sdt>
            <w:r w:rsidR="00BC0897">
              <w:t>:</w:t>
            </w:r>
          </w:p>
          <w:p w:rsidR="00036450" w:rsidRDefault="00DD6553" w:rsidP="00822C7E">
            <w:pPr>
              <w:rPr>
                <w:b/>
                <w:sz w:val="24"/>
                <w:szCs w:val="20"/>
              </w:rPr>
            </w:pPr>
            <w:r w:rsidRPr="002F2D8E">
              <w:rPr>
                <w:b/>
                <w:sz w:val="24"/>
                <w:szCs w:val="20"/>
              </w:rPr>
              <w:t>APTECH LEARNING NORTH NAZIMABAD CENTER</w:t>
            </w:r>
          </w:p>
          <w:p w:rsidR="00B9473B" w:rsidRDefault="00B9473B" w:rsidP="00822C7E">
            <w:pPr>
              <w:rPr>
                <w:b/>
                <w:sz w:val="24"/>
                <w:szCs w:val="20"/>
              </w:rPr>
            </w:pPr>
          </w:p>
          <w:p w:rsidR="00BF30EA" w:rsidRDefault="00B9473B" w:rsidP="00822C7E">
            <w:pPr>
              <w:rPr>
                <w:b/>
                <w:sz w:val="24"/>
                <w:szCs w:val="20"/>
                <w:u w:val="single"/>
              </w:rPr>
            </w:pPr>
            <w:r w:rsidRPr="004417BC">
              <w:rPr>
                <w:b/>
                <w:sz w:val="24"/>
                <w:szCs w:val="20"/>
                <w:u w:val="single"/>
              </w:rPr>
              <w:t>ACCP PRIME DIPLOMA DEGREE:</w:t>
            </w:r>
            <w:r w:rsidR="00AA0BE5">
              <w:rPr>
                <w:b/>
                <w:sz w:val="24"/>
                <w:szCs w:val="20"/>
                <w:u w:val="single"/>
              </w:rPr>
              <w:t xml:space="preserve"> ( Present )</w:t>
            </w:r>
          </w:p>
          <w:p w:rsidR="00AA0BE5" w:rsidRPr="00BF30EA" w:rsidRDefault="00AA0BE5" w:rsidP="00822C7E">
            <w:pPr>
              <w:rPr>
                <w:b/>
                <w:sz w:val="24"/>
                <w:szCs w:val="20"/>
                <w:u w:val="single"/>
              </w:rPr>
            </w:pPr>
          </w:p>
          <w:p w:rsidR="002F2D8E" w:rsidRDefault="00291230" w:rsidP="00822C7E">
            <w:pPr>
              <w:numPr>
                <w:ilvl w:val="0"/>
                <w:numId w:val="6"/>
              </w:numPr>
              <w:shd w:val="clear" w:color="auto" w:fill="FFFFFF"/>
              <w:spacing w:before="75" w:after="75"/>
              <w:rPr>
                <w:rStyle w:val="Heading4Char"/>
                <w:sz w:val="22"/>
                <w:lang w:eastAsia="en-US"/>
              </w:rPr>
            </w:pPr>
            <w:r>
              <w:rPr>
                <w:rFonts w:ascii="Arial" w:eastAsia="Times New Roman" w:hAnsi="Arial" w:cs="Arial"/>
                <w:color w:val="0D0D0D" w:themeColor="text1" w:themeTint="F2"/>
                <w:sz w:val="22"/>
                <w:szCs w:val="21"/>
                <w:lang w:eastAsia="en-US"/>
              </w:rPr>
              <w:t>Certificate of Proficiency in Information Systems Management (CPISM)</w:t>
            </w:r>
            <w:r w:rsidR="0046367C" w:rsidRPr="0046367C">
              <w:rPr>
                <w:rFonts w:ascii="Arial" w:eastAsia="Times New Roman" w:hAnsi="Arial" w:cs="Arial"/>
                <w:color w:val="0D0D0D" w:themeColor="text1" w:themeTint="F2"/>
                <w:sz w:val="20"/>
                <w:szCs w:val="21"/>
                <w:lang w:eastAsia="en-US"/>
              </w:rPr>
              <w:t xml:space="preserve">  </w:t>
            </w:r>
            <w:r w:rsidR="0046367C">
              <w:rPr>
                <w:rFonts w:ascii="Arial" w:eastAsia="Times New Roman" w:hAnsi="Arial" w:cs="Arial"/>
                <w:color w:val="0D0D0D" w:themeColor="text1" w:themeTint="F2"/>
                <w:sz w:val="20"/>
                <w:szCs w:val="21"/>
                <w:lang w:eastAsia="en-US"/>
              </w:rPr>
              <w:t xml:space="preserve">                     </w:t>
            </w:r>
            <w:r w:rsidR="00B60C83">
              <w:rPr>
                <w:rFonts w:ascii="Arial" w:eastAsia="Times New Roman" w:hAnsi="Arial" w:cs="Arial"/>
                <w:color w:val="0D0D0D" w:themeColor="text1" w:themeTint="F2"/>
                <w:sz w:val="20"/>
                <w:szCs w:val="21"/>
                <w:lang w:eastAsia="en-US"/>
              </w:rPr>
              <w:t xml:space="preserve"> </w:t>
            </w:r>
            <w:r w:rsidR="0046367C">
              <w:rPr>
                <w:rStyle w:val="Heading4Char"/>
                <w:sz w:val="22"/>
              </w:rPr>
              <w:t>2023</w:t>
            </w:r>
          </w:p>
          <w:p w:rsidR="00224437" w:rsidRDefault="00AE26B0" w:rsidP="00822C7E">
            <w:pPr>
              <w:shd w:val="clear" w:color="auto" w:fill="FFFFFF"/>
              <w:spacing w:before="75" w:after="75"/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0"/>
                <w:szCs w:val="20"/>
                <w:u w:val="single"/>
              </w:rPr>
            </w:pPr>
            <w:r w:rsidRPr="005143DE">
              <w:rPr>
                <w:rFonts w:ascii="Arial" w:eastAsia="Times New Roman" w:hAnsi="Arial" w:cs="Arial"/>
                <w:b/>
                <w:bCs/>
                <w:color w:val="0D0D0D" w:themeColor="text1" w:themeTint="F2"/>
                <w:sz w:val="20"/>
                <w:szCs w:val="20"/>
                <w:u w:val="single"/>
              </w:rPr>
              <w:t>JOB PROFILE:</w:t>
            </w:r>
          </w:p>
          <w:p w:rsidR="00F81A68" w:rsidRDefault="00745D00" w:rsidP="00822C7E">
            <w:pPr>
              <w:pStyle w:val="ListParagraph"/>
              <w:numPr>
                <w:ilvl w:val="0"/>
                <w:numId w:val="8"/>
              </w:numPr>
              <w:shd w:val="clear" w:color="auto" w:fill="FFFFFF"/>
              <w:spacing w:before="75" w:after="75"/>
              <w:rPr>
                <w:rStyle w:val="Heading4Char"/>
                <w:b w:val="0"/>
                <w:bCs/>
                <w:sz w:val="20"/>
                <w:szCs w:val="20"/>
                <w:u w:val="single"/>
                <w:lang w:eastAsia="en-US"/>
              </w:rPr>
            </w:pPr>
            <w:r w:rsidRPr="00745D00">
              <w:rPr>
                <w:rStyle w:val="Heading4Char"/>
                <w:b w:val="0"/>
                <w:bCs/>
                <w:sz w:val="20"/>
                <w:szCs w:val="20"/>
                <w:u w:val="single"/>
                <w:lang w:eastAsia="en-US"/>
              </w:rPr>
              <w:t>Responsive Website Developer</w:t>
            </w:r>
            <w:r>
              <w:rPr>
                <w:rStyle w:val="Heading4Char"/>
                <w:b w:val="0"/>
                <w:bCs/>
                <w:sz w:val="20"/>
                <w:szCs w:val="20"/>
                <w:u w:val="single"/>
                <w:lang w:eastAsia="en-US"/>
              </w:rPr>
              <w:t>.</w:t>
            </w:r>
            <w:r w:rsidR="00A07D30">
              <w:rPr>
                <w:rStyle w:val="Heading4Char"/>
                <w:b w:val="0"/>
                <w:bCs/>
                <w:sz w:val="20"/>
                <w:szCs w:val="20"/>
                <w:u w:val="single"/>
                <w:lang w:eastAsia="en-US"/>
              </w:rPr>
              <w:t xml:space="preserve"> </w:t>
            </w:r>
          </w:p>
          <w:p w:rsidR="00876842" w:rsidRPr="00876842" w:rsidRDefault="00876842" w:rsidP="00822C7E">
            <w:pPr>
              <w:shd w:val="clear" w:color="auto" w:fill="FFFFFF"/>
              <w:spacing w:before="75" w:after="75"/>
              <w:rPr>
                <w:rStyle w:val="Heading4Char"/>
                <w:b w:val="0"/>
                <w:bCs/>
                <w:color w:val="000000" w:themeColor="text1"/>
                <w:sz w:val="20"/>
                <w:szCs w:val="20"/>
                <w:u w:val="single"/>
                <w:lang w:eastAsia="en-US"/>
              </w:rPr>
            </w:pPr>
          </w:p>
          <w:p w:rsidR="00822C7E" w:rsidRDefault="00BD42C8" w:rsidP="00822C7E">
            <w:pPr>
              <w:shd w:val="clear" w:color="auto" w:fill="FFFFFF"/>
              <w:spacing w:before="75" w:after="75"/>
              <w:rPr>
                <w:rStyle w:val="Heading4Char"/>
                <w:sz w:val="20"/>
                <w:szCs w:val="20"/>
                <w:lang w:eastAsia="en-US"/>
              </w:rPr>
            </w:pPr>
            <w:r w:rsidRPr="00466D0A">
              <w:rPr>
                <w:rStyle w:val="Heading4Char"/>
                <w:color w:val="000000" w:themeColor="text1"/>
                <w:sz w:val="24"/>
                <w:szCs w:val="24"/>
                <w:lang w:eastAsia="en-US"/>
              </w:rPr>
              <w:t>Diploma in Information Systems Management (DISM</w:t>
            </w:r>
            <w:r w:rsidRPr="00466D0A">
              <w:rPr>
                <w:rStyle w:val="Heading4Char"/>
                <w:sz w:val="20"/>
                <w:szCs w:val="20"/>
                <w:lang w:eastAsia="en-US"/>
              </w:rPr>
              <w:t>)</w:t>
            </w:r>
            <w:r w:rsidR="00897962" w:rsidRPr="00466D0A">
              <w:rPr>
                <w:rStyle w:val="Heading4Char"/>
                <w:sz w:val="20"/>
                <w:szCs w:val="20"/>
                <w:lang w:eastAsia="en-US"/>
              </w:rPr>
              <w:t xml:space="preserve"> </w:t>
            </w:r>
            <w:r w:rsidR="00822C7E">
              <w:rPr>
                <w:rStyle w:val="Heading4Char"/>
                <w:sz w:val="20"/>
                <w:szCs w:val="20"/>
                <w:lang w:eastAsia="en-US"/>
              </w:rPr>
              <w:t xml:space="preserve"> </w:t>
            </w:r>
          </w:p>
          <w:p w:rsidR="00A07D30" w:rsidRPr="00466D0A" w:rsidRDefault="00822C7E" w:rsidP="00822C7E">
            <w:pPr>
              <w:shd w:val="clear" w:color="auto" w:fill="FFFFFF"/>
              <w:spacing w:before="75" w:after="75"/>
              <w:rPr>
                <w:rStyle w:val="Heading4Char"/>
                <w:sz w:val="20"/>
                <w:szCs w:val="20"/>
                <w:lang w:eastAsia="en-US"/>
              </w:rPr>
            </w:pPr>
            <w:r>
              <w:rPr>
                <w:rStyle w:val="Heading4Char"/>
                <w:sz w:val="20"/>
                <w:szCs w:val="20"/>
                <w:lang w:eastAsia="en-US"/>
              </w:rPr>
              <w:t>( PRESENT: 2024)</w:t>
            </w:r>
            <w:r w:rsidR="00897962" w:rsidRPr="00466D0A">
              <w:rPr>
                <w:rStyle w:val="Heading4Char"/>
                <w:sz w:val="20"/>
                <w:szCs w:val="20"/>
                <w:lang w:eastAsia="en-US"/>
              </w:rPr>
              <w:t xml:space="preserve">                         </w:t>
            </w:r>
          </w:p>
          <w:p w:rsidR="002F2D8E" w:rsidRDefault="002F2D8E" w:rsidP="00822C7E">
            <w:pPr>
              <w:pStyle w:val="Heading4"/>
              <w:rPr>
                <w:sz w:val="24"/>
                <w:szCs w:val="20"/>
              </w:rPr>
            </w:pPr>
          </w:p>
          <w:p w:rsidR="00036450" w:rsidRPr="00DD659F" w:rsidRDefault="00C20977" w:rsidP="00822C7E">
            <w:pPr>
              <w:pStyle w:val="Heading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TRINITY METHODIST</w:t>
            </w:r>
            <w:r w:rsidR="00BC0897" w:rsidRPr="00BC0897">
              <w:rPr>
                <w:sz w:val="24"/>
                <w:szCs w:val="20"/>
              </w:rPr>
              <w:t xml:space="preserve"> GIRLS COLLEGE</w:t>
            </w:r>
            <w:r>
              <w:rPr>
                <w:sz w:val="24"/>
                <w:szCs w:val="20"/>
              </w:rPr>
              <w:t xml:space="preserve">              </w:t>
            </w:r>
            <w:r w:rsidR="00DD659F">
              <w:rPr>
                <w:sz w:val="24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2020</w:t>
            </w:r>
            <w:r w:rsidR="00036450" w:rsidRPr="00DD659F">
              <w:rPr>
                <w:rFonts w:ascii="Arial" w:hAnsi="Arial" w:cs="Arial"/>
                <w:sz w:val="22"/>
                <w:szCs w:val="20"/>
              </w:rPr>
              <w:t xml:space="preserve"> - </w:t>
            </w:r>
            <w:r>
              <w:rPr>
                <w:rFonts w:ascii="Arial" w:hAnsi="Arial" w:cs="Arial"/>
                <w:sz w:val="22"/>
                <w:szCs w:val="20"/>
              </w:rPr>
              <w:t>2022</w:t>
            </w:r>
          </w:p>
          <w:p w:rsidR="00036450" w:rsidRPr="00DD659F" w:rsidRDefault="00C20977" w:rsidP="00822C7E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Intermediate in Pre-medical</w:t>
            </w:r>
            <w:r w:rsidR="00DD659F">
              <w:rPr>
                <w:rFonts w:ascii="Arial" w:hAnsi="Arial" w:cs="Arial"/>
                <w:sz w:val="22"/>
                <w:szCs w:val="20"/>
              </w:rPr>
              <w:t>.</w:t>
            </w:r>
          </w:p>
          <w:p w:rsidR="005D536A" w:rsidRPr="00DF170C" w:rsidRDefault="005D536A" w:rsidP="00822C7E">
            <w:pPr>
              <w:rPr>
                <w:sz w:val="20"/>
                <w:szCs w:val="20"/>
              </w:rPr>
            </w:pPr>
          </w:p>
          <w:p w:rsidR="005D536A" w:rsidRPr="00DD659F" w:rsidRDefault="00C20977" w:rsidP="00822C7E">
            <w:pPr>
              <w:pStyle w:val="Heading4"/>
              <w:rPr>
                <w:sz w:val="28"/>
                <w:szCs w:val="20"/>
              </w:rPr>
            </w:pPr>
            <w:r>
              <w:rPr>
                <w:sz w:val="24"/>
                <w:szCs w:val="20"/>
              </w:rPr>
              <w:t>FAIZ-E-MU</w:t>
            </w:r>
            <w:r w:rsidR="00BC0897" w:rsidRPr="00BC0897">
              <w:rPr>
                <w:sz w:val="24"/>
                <w:szCs w:val="20"/>
              </w:rPr>
              <w:t>S</w:t>
            </w:r>
            <w:r>
              <w:rPr>
                <w:sz w:val="24"/>
                <w:szCs w:val="20"/>
              </w:rPr>
              <w:t>HTAQ S</w:t>
            </w:r>
            <w:r w:rsidR="00BC0897" w:rsidRPr="00BC0897">
              <w:rPr>
                <w:sz w:val="24"/>
                <w:szCs w:val="20"/>
              </w:rPr>
              <w:t>CHOOL</w:t>
            </w:r>
            <w:r w:rsidR="00DD659F">
              <w:rPr>
                <w:sz w:val="24"/>
                <w:szCs w:val="20"/>
              </w:rPr>
              <w:t xml:space="preserve">                        </w:t>
            </w:r>
            <w:r w:rsidR="00DD659F" w:rsidRPr="00DD659F">
              <w:rPr>
                <w:sz w:val="28"/>
                <w:szCs w:val="20"/>
              </w:rPr>
              <w:t xml:space="preserve"> </w:t>
            </w:r>
            <w:r>
              <w:rPr>
                <w:sz w:val="28"/>
                <w:szCs w:val="20"/>
              </w:rPr>
              <w:t xml:space="preserve">    </w:t>
            </w:r>
            <w:r>
              <w:rPr>
                <w:sz w:val="22"/>
                <w:szCs w:val="20"/>
              </w:rPr>
              <w:t>2018 - 2020</w:t>
            </w:r>
          </w:p>
          <w:p w:rsidR="00DF170C" w:rsidRDefault="005D536A" w:rsidP="00822C7E">
            <w:pPr>
              <w:rPr>
                <w:rFonts w:ascii="Arial" w:hAnsi="Arial" w:cs="Arial"/>
                <w:sz w:val="22"/>
                <w:szCs w:val="20"/>
              </w:rPr>
            </w:pPr>
            <w:r w:rsidRPr="00DD659F">
              <w:rPr>
                <w:rFonts w:ascii="Arial" w:hAnsi="Arial" w:cs="Arial"/>
                <w:sz w:val="22"/>
                <w:szCs w:val="20"/>
              </w:rPr>
              <w:t>M</w:t>
            </w:r>
            <w:r w:rsidR="00C20977">
              <w:rPr>
                <w:rFonts w:ascii="Arial" w:hAnsi="Arial" w:cs="Arial"/>
                <w:sz w:val="22"/>
                <w:szCs w:val="20"/>
              </w:rPr>
              <w:t>atriculation in Biology</w:t>
            </w:r>
            <w:r w:rsidR="00DD659F">
              <w:rPr>
                <w:rFonts w:ascii="Arial" w:hAnsi="Arial" w:cs="Arial"/>
                <w:sz w:val="22"/>
                <w:szCs w:val="20"/>
              </w:rPr>
              <w:t>.</w:t>
            </w:r>
          </w:p>
          <w:p w:rsidR="00E87339" w:rsidRDefault="00E87339" w:rsidP="00822C7E">
            <w:pPr>
              <w:rPr>
                <w:rFonts w:ascii="Arial" w:hAnsi="Arial" w:cs="Arial"/>
                <w:sz w:val="22"/>
                <w:szCs w:val="20"/>
              </w:rPr>
            </w:pPr>
          </w:p>
          <w:p w:rsidR="00E87339" w:rsidRPr="00E87339" w:rsidRDefault="00E87339" w:rsidP="00822C7E">
            <w:pPr>
              <w:pStyle w:val="Heading2"/>
              <w:rPr>
                <w:rFonts w:ascii="Times New Roman" w:hAnsi="Times New Roman" w:cs="Times New Roman"/>
                <w:sz w:val="28"/>
                <w:szCs w:val="22"/>
              </w:rPr>
            </w:pPr>
            <w:r w:rsidRPr="00BC0897">
              <w:rPr>
                <w:rFonts w:ascii="Times New Roman" w:hAnsi="Times New Roman" w:cs="Times New Roman"/>
                <w:sz w:val="28"/>
                <w:szCs w:val="22"/>
              </w:rPr>
              <w:t>technical skills</w:t>
            </w:r>
            <w:r>
              <w:rPr>
                <w:rFonts w:ascii="Times New Roman" w:hAnsi="Times New Roman" w:cs="Times New Roman"/>
                <w:sz w:val="28"/>
                <w:szCs w:val="22"/>
              </w:rPr>
              <w:t>:</w:t>
            </w:r>
          </w:p>
          <w:p w:rsidR="00E87339" w:rsidRPr="00E87339" w:rsidRDefault="00E87339" w:rsidP="00822C7E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  <w:rPr>
                <w:rFonts w:ascii="Arial" w:hAnsi="Arial" w:cs="Arial"/>
                <w:sz w:val="22"/>
                <w:szCs w:val="20"/>
              </w:rPr>
            </w:pPr>
            <w:r w:rsidRPr="00DD659F">
              <w:rPr>
                <w:rFonts w:ascii="Arial" w:hAnsi="Arial" w:cs="Arial"/>
                <w:sz w:val="22"/>
                <w:szCs w:val="20"/>
              </w:rPr>
              <w:t>Java</w:t>
            </w:r>
            <w:r>
              <w:rPr>
                <w:rFonts w:ascii="Arial" w:hAnsi="Arial" w:cs="Arial"/>
                <w:sz w:val="22"/>
                <w:szCs w:val="20"/>
              </w:rPr>
              <w:t xml:space="preserve"> Script</w:t>
            </w:r>
          </w:p>
          <w:p w:rsidR="00DE5985" w:rsidRDefault="00E87339" w:rsidP="00822C7E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  <w:rPr>
                <w:rFonts w:ascii="Arial" w:hAnsi="Arial" w:cs="Arial"/>
                <w:sz w:val="22"/>
                <w:szCs w:val="20"/>
              </w:rPr>
            </w:pPr>
            <w:r w:rsidRPr="00DD659F">
              <w:rPr>
                <w:rFonts w:ascii="Arial" w:hAnsi="Arial" w:cs="Arial"/>
                <w:sz w:val="22"/>
                <w:szCs w:val="20"/>
              </w:rPr>
              <w:t>HTML</w:t>
            </w:r>
            <w:r>
              <w:rPr>
                <w:rFonts w:ascii="Arial" w:hAnsi="Arial" w:cs="Arial"/>
                <w:sz w:val="22"/>
                <w:szCs w:val="20"/>
              </w:rPr>
              <w:t xml:space="preserve"> 5</w:t>
            </w:r>
            <w:r w:rsidRPr="00DD659F">
              <w:rPr>
                <w:rFonts w:ascii="Arial" w:hAnsi="Arial" w:cs="Arial"/>
                <w:sz w:val="22"/>
                <w:szCs w:val="20"/>
              </w:rPr>
              <w:t xml:space="preserve"> &amp; CSS</w:t>
            </w:r>
            <w:r>
              <w:rPr>
                <w:rFonts w:ascii="Arial" w:hAnsi="Arial" w:cs="Arial"/>
                <w:sz w:val="22"/>
                <w:szCs w:val="20"/>
              </w:rPr>
              <w:t xml:space="preserve"> 3</w:t>
            </w:r>
          </w:p>
          <w:p w:rsidR="00822C7E" w:rsidRPr="007C5697" w:rsidRDefault="00822C7E" w:rsidP="00822C7E">
            <w:pPr>
              <w:pStyle w:val="ListParagraph"/>
              <w:numPr>
                <w:ilvl w:val="0"/>
                <w:numId w:val="4"/>
              </w:numPr>
              <w:tabs>
                <w:tab w:val="left" w:pos="990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Adobe Photoshop</w:t>
            </w:r>
          </w:p>
          <w:p w:rsidR="00051FE6" w:rsidRPr="00BC0897" w:rsidRDefault="00C20977" w:rsidP="00822C7E">
            <w:pPr>
              <w:pStyle w:val="Heading2"/>
              <w:rPr>
                <w:rFonts w:ascii="Times New Roman" w:hAnsi="Times New Roman" w:cs="Times New Roman"/>
                <w:sz w:val="28"/>
                <w:szCs w:val="22"/>
              </w:rPr>
            </w:pPr>
            <w:r>
              <w:rPr>
                <w:rFonts w:ascii="Times New Roman" w:hAnsi="Times New Roman" w:cs="Times New Roman"/>
                <w:sz w:val="28"/>
                <w:szCs w:val="22"/>
              </w:rPr>
              <w:t>Job Experience:</w:t>
            </w:r>
          </w:p>
          <w:p w:rsidR="00DD659F" w:rsidRDefault="00374956" w:rsidP="00822C7E">
            <w:pPr>
              <w:pStyle w:val="ListParagraph"/>
              <w:numPr>
                <w:ilvl w:val="0"/>
                <w:numId w:val="6"/>
              </w:numPr>
              <w:tabs>
                <w:tab w:val="left" w:pos="990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Teaching at Sir Syed Children Academy.</w:t>
            </w:r>
          </w:p>
          <w:p w:rsidR="00374956" w:rsidRPr="00374956" w:rsidRDefault="00374956" w:rsidP="00822C7E">
            <w:pPr>
              <w:pStyle w:val="ListParagraph"/>
              <w:numPr>
                <w:ilvl w:val="0"/>
                <w:numId w:val="6"/>
              </w:numPr>
              <w:tabs>
                <w:tab w:val="left" w:pos="990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Teaching at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Faiz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>-e-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Mushtaq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School.</w:t>
            </w:r>
          </w:p>
          <w:p w:rsidR="00036450" w:rsidRPr="00BC0897" w:rsidRDefault="003C0941" w:rsidP="00822C7E">
            <w:pPr>
              <w:pStyle w:val="Heading2"/>
              <w:rPr>
                <w:rFonts w:ascii="Times New Roman" w:hAnsi="Times New Roman" w:cs="Times New Roman"/>
                <w:sz w:val="28"/>
              </w:rPr>
            </w:pPr>
            <w:r w:rsidRPr="00BC0897">
              <w:rPr>
                <w:rFonts w:ascii="Times New Roman" w:hAnsi="Times New Roman" w:cs="Times New Roman"/>
                <w:sz w:val="28"/>
              </w:rPr>
              <w:t>skills, abilities and competencies</w:t>
            </w:r>
            <w:r w:rsidR="00BC0897">
              <w:rPr>
                <w:rFonts w:ascii="Times New Roman" w:hAnsi="Times New Roman" w:cs="Times New Roman"/>
                <w:sz w:val="28"/>
              </w:rPr>
              <w:t>:</w:t>
            </w:r>
          </w:p>
          <w:p w:rsidR="00051FE6" w:rsidRPr="00DD659F" w:rsidRDefault="00051FE6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Creative Thinking Ability- can generate new ideas.</w:t>
            </w:r>
          </w:p>
          <w:p w:rsidR="00051FE6" w:rsidRPr="00DD659F" w:rsidRDefault="00051FE6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Problem Solving Skills- can recognize problems and devise and implement plans of action.</w:t>
            </w:r>
          </w:p>
          <w:p w:rsidR="00051FE6" w:rsidRPr="00DD659F" w:rsidRDefault="00051FE6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Highly Responsible- can exert a high level of effort and persevere toward goal attainment.</w:t>
            </w:r>
          </w:p>
          <w:p w:rsidR="00051FE6" w:rsidRPr="00DD659F" w:rsidRDefault="00051FE6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Willing to work in a target based environment.</w:t>
            </w:r>
          </w:p>
          <w:p w:rsidR="00051FE6" w:rsidRPr="00DD659F" w:rsidRDefault="00051FE6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Strong verbal communication skills and excellent writing ability.</w:t>
            </w:r>
          </w:p>
          <w:p w:rsidR="008B1F72" w:rsidRPr="00DD659F" w:rsidRDefault="00C91FEB" w:rsidP="00822C7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9" w:line="276" w:lineRule="auto"/>
              <w:jc w:val="both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DD659F">
              <w:rPr>
                <w:rFonts w:ascii="Arial" w:hAnsi="Arial" w:cs="Arial"/>
                <w:color w:val="000000"/>
                <w:sz w:val="22"/>
                <w:szCs w:val="20"/>
              </w:rPr>
              <w:t>Speak and write in English and Urdu.</w:t>
            </w:r>
          </w:p>
          <w:p w:rsidR="00DD659F" w:rsidRPr="0090578F" w:rsidRDefault="008B1F72" w:rsidP="00822C7E">
            <w:pPr>
              <w:pStyle w:val="Heading2"/>
              <w:rPr>
                <w:rFonts w:ascii="Times New Roman" w:hAnsi="Times New Roman" w:cs="Times New Roman"/>
                <w:sz w:val="24"/>
              </w:rPr>
            </w:pPr>
            <w:r w:rsidRPr="00DD659F">
              <w:rPr>
                <w:rFonts w:ascii="Times New Roman" w:hAnsi="Times New Roman" w:cs="Times New Roman"/>
                <w:sz w:val="24"/>
              </w:rPr>
              <w:t>reference</w:t>
            </w:r>
            <w:r w:rsidR="00DD659F">
              <w:rPr>
                <w:rFonts w:ascii="Times New Roman" w:hAnsi="Times New Roman" w:cs="Times New Roman"/>
                <w:sz w:val="24"/>
              </w:rPr>
              <w:t>:</w:t>
            </w:r>
          </w:p>
          <w:p w:rsidR="00051FE6" w:rsidRPr="00DD659F" w:rsidRDefault="008B1F72" w:rsidP="00822C7E">
            <w:pPr>
              <w:widowControl w:val="0"/>
              <w:autoSpaceDE w:val="0"/>
              <w:autoSpaceDN w:val="0"/>
              <w:adjustRightInd w:val="0"/>
              <w:spacing w:before="9" w:line="19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659F">
              <w:rPr>
                <w:rFonts w:ascii="Arial" w:hAnsi="Arial" w:cs="Arial"/>
                <w:sz w:val="22"/>
                <w:szCs w:val="20"/>
              </w:rPr>
              <w:t>Furnished upon request.</w:t>
            </w:r>
          </w:p>
        </w:tc>
      </w:tr>
    </w:tbl>
    <w:p w:rsidR="00C91FEB" w:rsidRDefault="00C91FEB" w:rsidP="00505CB0">
      <w:pPr>
        <w:tabs>
          <w:tab w:val="left" w:pos="990"/>
        </w:tabs>
      </w:pPr>
    </w:p>
    <w:sectPr w:rsidR="00C91FE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45A" w:rsidRDefault="00DC245A" w:rsidP="000C45FF">
      <w:r>
        <w:separator/>
      </w:r>
    </w:p>
  </w:endnote>
  <w:endnote w:type="continuationSeparator" w:id="0">
    <w:p w:rsidR="00DC245A" w:rsidRDefault="00DC24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45A" w:rsidRDefault="00DC245A" w:rsidP="000C45FF">
      <w:r>
        <w:separator/>
      </w:r>
    </w:p>
  </w:footnote>
  <w:footnote w:type="continuationSeparator" w:id="0">
    <w:p w:rsidR="00DC245A" w:rsidRDefault="00DC24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6C37"/>
    <w:multiLevelType w:val="hybridMultilevel"/>
    <w:tmpl w:val="8352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75FEE"/>
    <w:multiLevelType w:val="hybridMultilevel"/>
    <w:tmpl w:val="03A2D326"/>
    <w:lvl w:ilvl="0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">
    <w:nsid w:val="0F224F59"/>
    <w:multiLevelType w:val="hybridMultilevel"/>
    <w:tmpl w:val="A712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B477ED"/>
    <w:multiLevelType w:val="hybridMultilevel"/>
    <w:tmpl w:val="227E8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E71B5"/>
    <w:multiLevelType w:val="hybridMultilevel"/>
    <w:tmpl w:val="47529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D5FAA"/>
    <w:multiLevelType w:val="hybridMultilevel"/>
    <w:tmpl w:val="58E6CD10"/>
    <w:lvl w:ilvl="0" w:tplc="0409000B">
      <w:start w:val="1"/>
      <w:numFmt w:val="bullet"/>
      <w:lvlText w:val="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6">
    <w:nsid w:val="6DCF7AA1"/>
    <w:multiLevelType w:val="multilevel"/>
    <w:tmpl w:val="71D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4641E"/>
    <w:multiLevelType w:val="hybridMultilevel"/>
    <w:tmpl w:val="08CCC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D5"/>
    <w:rsid w:val="00036450"/>
    <w:rsid w:val="000513CB"/>
    <w:rsid w:val="00051FE6"/>
    <w:rsid w:val="00094499"/>
    <w:rsid w:val="000C45FF"/>
    <w:rsid w:val="000E3FD1"/>
    <w:rsid w:val="00111DC9"/>
    <w:rsid w:val="00111DEC"/>
    <w:rsid w:val="00112054"/>
    <w:rsid w:val="001525E1"/>
    <w:rsid w:val="0017683D"/>
    <w:rsid w:val="00180329"/>
    <w:rsid w:val="00186E20"/>
    <w:rsid w:val="0019001F"/>
    <w:rsid w:val="00195D36"/>
    <w:rsid w:val="001A74A5"/>
    <w:rsid w:val="001B2ABD"/>
    <w:rsid w:val="001E0391"/>
    <w:rsid w:val="001E1759"/>
    <w:rsid w:val="001F1ECC"/>
    <w:rsid w:val="00224437"/>
    <w:rsid w:val="002400EB"/>
    <w:rsid w:val="00254342"/>
    <w:rsid w:val="00256CF7"/>
    <w:rsid w:val="00273D1A"/>
    <w:rsid w:val="00280731"/>
    <w:rsid w:val="00281A71"/>
    <w:rsid w:val="00281FD5"/>
    <w:rsid w:val="00291230"/>
    <w:rsid w:val="002F2D8E"/>
    <w:rsid w:val="0030481B"/>
    <w:rsid w:val="003137BA"/>
    <w:rsid w:val="003156FC"/>
    <w:rsid w:val="003254B5"/>
    <w:rsid w:val="0037121F"/>
    <w:rsid w:val="00373E25"/>
    <w:rsid w:val="00374956"/>
    <w:rsid w:val="003A6B7D"/>
    <w:rsid w:val="003B06CA"/>
    <w:rsid w:val="003C0941"/>
    <w:rsid w:val="004071FC"/>
    <w:rsid w:val="004358FE"/>
    <w:rsid w:val="004417BC"/>
    <w:rsid w:val="00445947"/>
    <w:rsid w:val="0046367C"/>
    <w:rsid w:val="00466D0A"/>
    <w:rsid w:val="004813B3"/>
    <w:rsid w:val="00496591"/>
    <w:rsid w:val="004B3843"/>
    <w:rsid w:val="004C63E4"/>
    <w:rsid w:val="004D3011"/>
    <w:rsid w:val="005035EE"/>
    <w:rsid w:val="00505CB0"/>
    <w:rsid w:val="005143DE"/>
    <w:rsid w:val="005262AC"/>
    <w:rsid w:val="00544BF0"/>
    <w:rsid w:val="00547A2C"/>
    <w:rsid w:val="005A5E7E"/>
    <w:rsid w:val="005D536A"/>
    <w:rsid w:val="005E39D5"/>
    <w:rsid w:val="005E55A5"/>
    <w:rsid w:val="005E7403"/>
    <w:rsid w:val="00600670"/>
    <w:rsid w:val="0062123A"/>
    <w:rsid w:val="006306AF"/>
    <w:rsid w:val="0063472A"/>
    <w:rsid w:val="00646E75"/>
    <w:rsid w:val="006771D0"/>
    <w:rsid w:val="006C0F09"/>
    <w:rsid w:val="006E38D9"/>
    <w:rsid w:val="006F2826"/>
    <w:rsid w:val="00715FCB"/>
    <w:rsid w:val="00730620"/>
    <w:rsid w:val="00743101"/>
    <w:rsid w:val="00745D00"/>
    <w:rsid w:val="007775E1"/>
    <w:rsid w:val="007867A0"/>
    <w:rsid w:val="007927F5"/>
    <w:rsid w:val="007C5697"/>
    <w:rsid w:val="007D1D14"/>
    <w:rsid w:val="007D4391"/>
    <w:rsid w:val="007F213C"/>
    <w:rsid w:val="00802CA0"/>
    <w:rsid w:val="00822C7E"/>
    <w:rsid w:val="008434FD"/>
    <w:rsid w:val="00876842"/>
    <w:rsid w:val="00897962"/>
    <w:rsid w:val="008B1F72"/>
    <w:rsid w:val="0090578F"/>
    <w:rsid w:val="009260CD"/>
    <w:rsid w:val="0095093F"/>
    <w:rsid w:val="00952C25"/>
    <w:rsid w:val="009777BC"/>
    <w:rsid w:val="009902D8"/>
    <w:rsid w:val="009F5A54"/>
    <w:rsid w:val="00A07D30"/>
    <w:rsid w:val="00A2118D"/>
    <w:rsid w:val="00A64D4B"/>
    <w:rsid w:val="00AA0BE5"/>
    <w:rsid w:val="00AD76E2"/>
    <w:rsid w:val="00AE26B0"/>
    <w:rsid w:val="00B20152"/>
    <w:rsid w:val="00B31925"/>
    <w:rsid w:val="00B359E4"/>
    <w:rsid w:val="00B57D98"/>
    <w:rsid w:val="00B60C83"/>
    <w:rsid w:val="00B70850"/>
    <w:rsid w:val="00B93FEA"/>
    <w:rsid w:val="00B9473B"/>
    <w:rsid w:val="00BB121E"/>
    <w:rsid w:val="00BB7B63"/>
    <w:rsid w:val="00BC0897"/>
    <w:rsid w:val="00BD0DCC"/>
    <w:rsid w:val="00BD42C8"/>
    <w:rsid w:val="00BF30EA"/>
    <w:rsid w:val="00C066B6"/>
    <w:rsid w:val="00C12F98"/>
    <w:rsid w:val="00C20977"/>
    <w:rsid w:val="00C37BA1"/>
    <w:rsid w:val="00C4674C"/>
    <w:rsid w:val="00C506CF"/>
    <w:rsid w:val="00C55820"/>
    <w:rsid w:val="00C72BED"/>
    <w:rsid w:val="00C91FEB"/>
    <w:rsid w:val="00C9578B"/>
    <w:rsid w:val="00CB0055"/>
    <w:rsid w:val="00CC06A3"/>
    <w:rsid w:val="00CC55DC"/>
    <w:rsid w:val="00CD0C38"/>
    <w:rsid w:val="00CE6E0F"/>
    <w:rsid w:val="00D24500"/>
    <w:rsid w:val="00D2522B"/>
    <w:rsid w:val="00D422DE"/>
    <w:rsid w:val="00D5459D"/>
    <w:rsid w:val="00D731DE"/>
    <w:rsid w:val="00DA1F4D"/>
    <w:rsid w:val="00DC245A"/>
    <w:rsid w:val="00DC61D5"/>
    <w:rsid w:val="00DD172A"/>
    <w:rsid w:val="00DD6553"/>
    <w:rsid w:val="00DD659F"/>
    <w:rsid w:val="00DE5985"/>
    <w:rsid w:val="00DF170C"/>
    <w:rsid w:val="00E06413"/>
    <w:rsid w:val="00E25A26"/>
    <w:rsid w:val="00E4381A"/>
    <w:rsid w:val="00E55D74"/>
    <w:rsid w:val="00E87339"/>
    <w:rsid w:val="00F60274"/>
    <w:rsid w:val="00F77FB9"/>
    <w:rsid w:val="00F81A68"/>
    <w:rsid w:val="00F94BBD"/>
    <w:rsid w:val="00FB068F"/>
    <w:rsid w:val="00FB58C8"/>
    <w:rsid w:val="00FD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C0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9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8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4B1468E73B4CE8AFE0BE7C06A02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AAFF7-B3AF-4B0F-B1D3-F42B9239D3F0}"/>
      </w:docPartPr>
      <w:docPartBody>
        <w:p w:rsidR="00AC3950" w:rsidRDefault="00DD4784">
          <w:pPr>
            <w:pStyle w:val="2B4B1468E73B4CE8AFE0BE7C06A02A9A"/>
          </w:pPr>
          <w:r w:rsidRPr="00D5459D">
            <w:t>Profile</w:t>
          </w:r>
        </w:p>
      </w:docPartBody>
    </w:docPart>
    <w:docPart>
      <w:docPartPr>
        <w:name w:val="B0E2764834F54E6386405A23E876D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18D9-C180-4BF9-B64E-4CAC0C28DC8C}"/>
      </w:docPartPr>
      <w:docPartBody>
        <w:p w:rsidR="00AC3950" w:rsidRDefault="00DD4784">
          <w:pPr>
            <w:pStyle w:val="B0E2764834F54E6386405A23E876D32B"/>
          </w:pPr>
          <w:r w:rsidRPr="00CB0055">
            <w:t>Contact</w:t>
          </w:r>
        </w:p>
      </w:docPartBody>
    </w:docPart>
    <w:docPart>
      <w:docPartPr>
        <w:name w:val="430330A66D9D4340A298F72FE6120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9331B-B987-4796-B3EB-3515789FE0D4}"/>
      </w:docPartPr>
      <w:docPartBody>
        <w:p w:rsidR="00AC3950" w:rsidRDefault="00DD4784">
          <w:pPr>
            <w:pStyle w:val="430330A66D9D4340A298F72FE61206CA"/>
          </w:pPr>
          <w:r w:rsidRPr="004D3011">
            <w:t>PHONE:</w:t>
          </w:r>
        </w:p>
      </w:docPartBody>
    </w:docPart>
    <w:docPart>
      <w:docPartPr>
        <w:name w:val="74BD140271FD46D58181A7C1EF45A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F13AD-E257-4255-BDCF-1490806D14AD}"/>
      </w:docPartPr>
      <w:docPartBody>
        <w:p w:rsidR="00AC3950" w:rsidRDefault="00DD4784">
          <w:pPr>
            <w:pStyle w:val="74BD140271FD46D58181A7C1EF45A0FC"/>
          </w:pPr>
          <w:r w:rsidRPr="004D3011">
            <w:t>EMAIL:</w:t>
          </w:r>
        </w:p>
      </w:docPartBody>
    </w:docPart>
    <w:docPart>
      <w:docPartPr>
        <w:name w:val="961888E35AEA492694BF116A742EC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A60C3-D9EA-48E6-912B-F35A19F34958}"/>
      </w:docPartPr>
      <w:docPartBody>
        <w:p w:rsidR="00AC3950" w:rsidRDefault="00DD4784">
          <w:pPr>
            <w:pStyle w:val="961888E35AEA492694BF116A742EC03B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84"/>
    <w:rsid w:val="001C3080"/>
    <w:rsid w:val="003546F5"/>
    <w:rsid w:val="004C543D"/>
    <w:rsid w:val="00550E26"/>
    <w:rsid w:val="005867DD"/>
    <w:rsid w:val="00831D02"/>
    <w:rsid w:val="0086259E"/>
    <w:rsid w:val="00AC3950"/>
    <w:rsid w:val="00B86402"/>
    <w:rsid w:val="00CC4EB3"/>
    <w:rsid w:val="00D04FEE"/>
    <w:rsid w:val="00DD4784"/>
    <w:rsid w:val="00E5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31D02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4B1468E73B4CE8AFE0BE7C06A02A9A">
    <w:name w:val="2B4B1468E73B4CE8AFE0BE7C06A02A9A"/>
  </w:style>
  <w:style w:type="paragraph" w:customStyle="1" w:styleId="B0E2764834F54E6386405A23E876D32B">
    <w:name w:val="B0E2764834F54E6386405A23E876D32B"/>
  </w:style>
  <w:style w:type="paragraph" w:customStyle="1" w:styleId="430330A66D9D4340A298F72FE61206CA">
    <w:name w:val="430330A66D9D4340A298F72FE61206CA"/>
  </w:style>
  <w:style w:type="paragraph" w:customStyle="1" w:styleId="74BD140271FD46D58181A7C1EF45A0FC">
    <w:name w:val="74BD140271FD46D58181A7C1EF45A0FC"/>
  </w:style>
  <w:style w:type="character" w:styleId="Hyperlink">
    <w:name w:val="Hyperlink"/>
    <w:basedOn w:val="DefaultParagraphFont"/>
    <w:uiPriority w:val="99"/>
    <w:unhideWhenUsed/>
    <w:rsid w:val="00831D02"/>
    <w:rPr>
      <w:color w:val="C45911" w:themeColor="accent2" w:themeShade="BF"/>
      <w:u w:val="single"/>
    </w:rPr>
  </w:style>
  <w:style w:type="paragraph" w:customStyle="1" w:styleId="961888E35AEA492694BF116A742EC03B">
    <w:name w:val="961888E35AEA492694BF116A742EC03B"/>
  </w:style>
  <w:style w:type="character" w:customStyle="1" w:styleId="Heading2Char">
    <w:name w:val="Heading 2 Char"/>
    <w:basedOn w:val="DefaultParagraphFont"/>
    <w:link w:val="Heading2"/>
    <w:uiPriority w:val="9"/>
    <w:rsid w:val="00831D02"/>
    <w:rPr>
      <w:rFonts w:asciiTheme="majorHAnsi" w:eastAsiaTheme="majorEastAsia" w:hAnsiTheme="majorHAnsi" w:cstheme="majorBidi"/>
      <w:b/>
      <w:bCs/>
      <w:caps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2024-02-12T10:20:00Z</dcterms:created>
  <dcterms:modified xsi:type="dcterms:W3CDTF">2024-02-12T10:20:00Z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